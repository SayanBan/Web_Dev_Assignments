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439C" w:rsidRDefault="004448F5">
      <w:pPr>
        <w:pStyle w:val="Date"/>
      </w:pPr>
      <w:r>
        <w:t>3</w:t>
      </w:r>
      <w:r w:rsidRPr="004448F5">
        <w:rPr>
          <w:vertAlign w:val="superscript"/>
        </w:rPr>
        <w:t>rd</w:t>
      </w:r>
      <w:r>
        <w:t xml:space="preserve"> August, 2020.</w:t>
      </w:r>
    </w:p>
    <w:p w:rsidR="00BE439C" w:rsidRDefault="004448F5">
      <w:pPr>
        <w:pStyle w:val="Title"/>
      </w:pPr>
      <w:r>
        <w:t xml:space="preserve">DSC TIU Web dev assignment </w:t>
      </w:r>
      <w:r w:rsidR="00907A15">
        <w:t>1</w:t>
      </w:r>
    </w:p>
    <w:p w:rsidR="00907A15" w:rsidRDefault="00907A15" w:rsidP="00907A15">
      <w:pPr>
        <w:pStyle w:val="Heading1"/>
      </w:pPr>
      <w:r>
        <w:t xml:space="preserve">MAke a </w:t>
      </w:r>
      <w:r w:rsidR="00174FC6">
        <w:t>static webpage</w:t>
      </w:r>
      <w:r>
        <w:t xml:space="preserve"> that can browse local folders from the system and read the files within them.</w:t>
      </w:r>
    </w:p>
    <w:p w:rsidR="00BE439C" w:rsidRDefault="001827F7">
      <w:r>
        <w:t>You can design it as you want.</w:t>
      </w:r>
    </w:p>
    <w:p w:rsidR="00CC5FDA" w:rsidRDefault="00CC5FDA">
      <w:r>
        <w:t>Hint:</w:t>
      </w:r>
    </w:p>
    <w:p w:rsidR="00CC5FDA" w:rsidRDefault="00CC5FDA">
      <w:r>
        <w:t xml:space="preserve">1.You can use the input element in </w:t>
      </w:r>
      <w:r w:rsidR="00E070BA">
        <w:t>HTML.</w:t>
      </w:r>
    </w:p>
    <w:p w:rsidR="00E070BA" w:rsidRDefault="00E070BA">
      <w:r>
        <w:t>2.You can create a drag and drop system.</w:t>
      </w:r>
    </w:p>
    <w:p w:rsidR="00BE439C" w:rsidRDefault="003B24FD">
      <w:pPr>
        <w:pStyle w:val="Heading1"/>
      </w:pPr>
      <w:r>
        <w:t xml:space="preserve">THose who are able to the above </w:t>
      </w:r>
      <w:r w:rsidR="006F08B5">
        <w:t>assignment can try accessing files of specific format.</w:t>
      </w:r>
    </w:p>
    <w:p w:rsidR="00BE439C" w:rsidRDefault="000E379F">
      <w:r>
        <w:t>Target “</w:t>
      </w:r>
      <w:r>
        <w:rPr>
          <w:b/>
          <w:bCs/>
        </w:rPr>
        <w:t>IMAGE"</w:t>
      </w:r>
      <w:r>
        <w:t xml:space="preserve"> files and </w:t>
      </w:r>
      <w:r w:rsidR="00155AF0">
        <w:t>r</w:t>
      </w:r>
      <w:r>
        <w:t>eject</w:t>
      </w:r>
      <w:r w:rsidR="00155AF0">
        <w:t xml:space="preserve"> any other format with a message in the console.</w:t>
      </w:r>
      <w:r>
        <w:t xml:space="preserve"> </w:t>
      </w:r>
    </w:p>
    <w:p w:rsidR="00560D3B" w:rsidRDefault="00560D3B" w:rsidP="00840C04">
      <w:pPr>
        <w:pStyle w:val="Heading2"/>
      </w:pPr>
      <w:r>
        <w:t>Hints:</w:t>
      </w:r>
    </w:p>
    <w:p w:rsidR="00560D3B" w:rsidRDefault="00560D3B" w:rsidP="004B6B4D">
      <w:pPr>
        <w:pStyle w:val="Heading3"/>
      </w:pPr>
      <w:r>
        <w:t xml:space="preserve">You can use the </w:t>
      </w:r>
      <w:proofErr w:type="spellStart"/>
      <w:r w:rsidR="004B6B4D">
        <w:t>FileReader</w:t>
      </w:r>
      <w:proofErr w:type="spellEnd"/>
      <w:r w:rsidR="004B6B4D">
        <w:t xml:space="preserve"> function in JavaScript</w:t>
      </w:r>
      <w:r>
        <w:t>.</w:t>
      </w:r>
    </w:p>
    <w:p w:rsidR="00155AF0" w:rsidRPr="000E379F" w:rsidRDefault="00155AF0"/>
    <w:sectPr w:rsidR="00155AF0" w:rsidRPr="000E379F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60B69" w:rsidRDefault="00560B69">
      <w:pPr>
        <w:spacing w:after="0" w:line="240" w:lineRule="auto"/>
      </w:pPr>
      <w:r>
        <w:separator/>
      </w:r>
    </w:p>
    <w:p w:rsidR="00560B69" w:rsidRDefault="00560B69"/>
  </w:endnote>
  <w:endnote w:type="continuationSeparator" w:id="0">
    <w:p w:rsidR="00560B69" w:rsidRDefault="00560B69">
      <w:pPr>
        <w:spacing w:after="0" w:line="240" w:lineRule="auto"/>
      </w:pPr>
      <w:r>
        <w:continuationSeparator/>
      </w:r>
    </w:p>
    <w:p w:rsidR="00560B69" w:rsidRDefault="00560B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439C" w:rsidRDefault="007C0CD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60B69" w:rsidRDefault="00560B69">
      <w:pPr>
        <w:spacing w:after="0" w:line="240" w:lineRule="auto"/>
      </w:pPr>
      <w:r>
        <w:separator/>
      </w:r>
    </w:p>
    <w:p w:rsidR="00560B69" w:rsidRDefault="00560B69"/>
  </w:footnote>
  <w:footnote w:type="continuationSeparator" w:id="0">
    <w:p w:rsidR="00560B69" w:rsidRDefault="00560B69">
      <w:pPr>
        <w:spacing w:after="0" w:line="240" w:lineRule="auto"/>
      </w:pPr>
      <w:r>
        <w:continuationSeparator/>
      </w:r>
    </w:p>
    <w:p w:rsidR="00560B69" w:rsidRDefault="00560B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F5"/>
    <w:rsid w:val="000E379F"/>
    <w:rsid w:val="00155AF0"/>
    <w:rsid w:val="00174FC6"/>
    <w:rsid w:val="001827F7"/>
    <w:rsid w:val="002E19C0"/>
    <w:rsid w:val="003B24FD"/>
    <w:rsid w:val="00434F77"/>
    <w:rsid w:val="004448F5"/>
    <w:rsid w:val="004B6B4D"/>
    <w:rsid w:val="00560B69"/>
    <w:rsid w:val="00560D3B"/>
    <w:rsid w:val="006F08B5"/>
    <w:rsid w:val="00745DF6"/>
    <w:rsid w:val="007C0CD1"/>
    <w:rsid w:val="00907A15"/>
    <w:rsid w:val="00AB31C3"/>
    <w:rsid w:val="00BE439C"/>
    <w:rsid w:val="00C037A1"/>
    <w:rsid w:val="00CC5FDA"/>
    <w:rsid w:val="00E070BA"/>
    <w:rsid w:val="00F7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4194"/>
  <w15:chartTrackingRefBased/>
  <w15:docId w15:val="{245CB8B9-362E-3C4A-BE61-3E08E473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CC74990-9521-564D-AF5E-F1370872D7B8%7dtf50002044.dotx" TargetMode="External" 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%7bFCC74990-9521-564D-AF5E-F1370872D7B8%7dtf50002044.dotx</Template>
  <TotalTime>14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19</cp:revision>
  <dcterms:created xsi:type="dcterms:W3CDTF">2020-08-03T15:03:00Z</dcterms:created>
  <dcterms:modified xsi:type="dcterms:W3CDTF">2020-08-03T15:38:00Z</dcterms:modified>
</cp:coreProperties>
</file>